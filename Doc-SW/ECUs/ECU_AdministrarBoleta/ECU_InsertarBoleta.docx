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EE25EA">
      <w:pPr>
        <w:jc w:val="center"/>
      </w:pPr>
      <w:r>
        <w:t>(Versión 1.0</w:t>
      </w:r>
      <w:r w:rsidR="00DE3E7F"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EE25EA" w:rsidRDefault="00DE3E7F" w:rsidP="00064FBC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EE25EA">
        <w:rPr>
          <w:rFonts w:ascii="Arial" w:hAnsi="Arial"/>
          <w:b/>
          <w:sz w:val="24"/>
          <w:lang w:val="es-MX"/>
        </w:rPr>
        <w:t>Nombre del caso de uso</w:t>
      </w:r>
      <w:r w:rsidRPr="00EE25EA">
        <w:rPr>
          <w:rFonts w:ascii="Arial" w:hAnsi="Arial"/>
          <w:sz w:val="24"/>
          <w:lang w:val="es-MX"/>
        </w:rPr>
        <w:t>:</w:t>
      </w:r>
      <w:r w:rsidR="00EE25EA">
        <w:rPr>
          <w:rFonts w:ascii="Arial" w:hAnsi="Arial"/>
          <w:sz w:val="24"/>
          <w:lang w:val="es-MX"/>
        </w:rPr>
        <w:t xml:space="preserve"> Insertar Boleta.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EE25EA" w:rsidRDefault="00DE3E7F" w:rsidP="007D3996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EE25EA">
        <w:rPr>
          <w:rFonts w:ascii="Arial" w:hAnsi="Arial"/>
          <w:b/>
          <w:sz w:val="24"/>
          <w:lang w:val="es-MX"/>
        </w:rPr>
        <w:t>Actores</w:t>
      </w:r>
      <w:r w:rsidRPr="00EE25EA">
        <w:rPr>
          <w:rFonts w:ascii="Arial" w:hAnsi="Arial"/>
          <w:sz w:val="24"/>
          <w:lang w:val="es-MX"/>
        </w:rPr>
        <w:t>:</w:t>
      </w:r>
      <w:r w:rsidR="00EE25EA" w:rsidRPr="00EE25EA">
        <w:rPr>
          <w:rFonts w:ascii="Arial" w:hAnsi="Arial"/>
          <w:sz w:val="24"/>
          <w:lang w:val="es-MX"/>
        </w:rPr>
        <w:t xml:space="preserve"> Usuario.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EE25EA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  <w:r w:rsidR="00EE25EA">
        <w:rPr>
          <w:rFonts w:ascii="Arial" w:hAnsi="Arial"/>
          <w:sz w:val="24"/>
          <w:lang w:val="es-MX"/>
        </w:rPr>
        <w:t xml:space="preserve"> El propósito de este caso de uso es insertar una nueva boleta de aplicación de químicos</w:t>
      </w:r>
      <w:r w:rsidR="00B97146">
        <w:rPr>
          <w:rFonts w:ascii="Arial" w:hAnsi="Arial"/>
          <w:sz w:val="24"/>
          <w:lang w:val="es-MX"/>
        </w:rPr>
        <w:t xml:space="preserve">. El usuario debe conocer los siguientes datos: </w:t>
      </w:r>
      <w:r w:rsidR="00B97146">
        <w:rPr>
          <w:rFonts w:ascii="Arial" w:eastAsia="Arial" w:hAnsi="Arial" w:cs="Arial"/>
          <w:sz w:val="24"/>
          <w:szCs w:val="24"/>
        </w:rPr>
        <w:t>el supervisor, el tipo de informe y el detalle.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B97146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  <w:r w:rsidR="00B97146">
        <w:rPr>
          <w:rFonts w:ascii="Arial" w:hAnsi="Arial"/>
          <w:sz w:val="24"/>
          <w:lang w:val="es-MX"/>
        </w:rPr>
        <w:t xml:space="preserve"> Este caso de uso contiene la opción de insertar una nueva boleta de aplicación, el usuario debe ingresar los datos siguientes: e</w:t>
      </w:r>
      <w:r w:rsidR="00B97146">
        <w:rPr>
          <w:rFonts w:ascii="Arial" w:eastAsia="Arial" w:hAnsi="Arial" w:cs="Arial"/>
          <w:sz w:val="24"/>
          <w:szCs w:val="24"/>
        </w:rPr>
        <w:t>l supervisor a cargo, el tipo de informe y el detalle de la boleta, después de ingresar los datos anteriores el usuario selecciona la opción de guardar.</w:t>
      </w:r>
      <w:r w:rsidR="00B97146">
        <w:rPr>
          <w:rFonts w:ascii="Arial" w:hAnsi="Arial"/>
          <w:sz w:val="24"/>
          <w:lang w:val="es-MX"/>
        </w:rPr>
        <w:t xml:space="preserve">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B97146" w:rsidRDefault="00DE3E7F" w:rsidP="00B97146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  <w:r w:rsidR="00B97146">
        <w:rPr>
          <w:rFonts w:ascii="Arial" w:hAnsi="Arial"/>
          <w:sz w:val="24"/>
          <w:lang w:val="es-MX"/>
        </w:rPr>
        <w:t xml:space="preserve"> Las funciones </w:t>
      </w:r>
      <w:r w:rsidR="00A3052B">
        <w:rPr>
          <w:rFonts w:ascii="Arial" w:hAnsi="Arial"/>
          <w:sz w:val="24"/>
          <w:lang w:val="es-MX"/>
        </w:rPr>
        <w:t xml:space="preserve">asociadas de este caso de uso se encuentran en el requerimiento funcional </w:t>
      </w:r>
      <w:r w:rsidR="00A3052B">
        <w:rPr>
          <w:rFonts w:ascii="Arial" w:hAnsi="Arial"/>
          <w:b/>
          <w:sz w:val="24"/>
          <w:lang w:val="es-MX"/>
        </w:rPr>
        <w:t>II9.1 Insertar Informe.</w:t>
      </w:r>
    </w:p>
    <w:p w:rsidR="00DE3E7F" w:rsidRDefault="00B97146" w:rsidP="00B9714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</w:t>
      </w:r>
    </w:p>
    <w:p w:rsidR="00DE3E7F" w:rsidRDefault="00DE3E7F" w:rsidP="00A3052B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  <w:r w:rsidR="00A3052B">
        <w:rPr>
          <w:rFonts w:ascii="Arial" w:hAnsi="Arial"/>
          <w:sz w:val="24"/>
          <w:lang w:val="es-MX"/>
        </w:rPr>
        <w:t xml:space="preserve"> Administrar Boleta &lt;&lt;extiende a&gt;&gt; Insertar Boleta</w:t>
      </w:r>
      <w:r w:rsidR="00772E97">
        <w:rPr>
          <w:rFonts w:ascii="Arial" w:hAnsi="Arial"/>
          <w:sz w:val="24"/>
          <w:lang w:val="es-MX"/>
        </w:rPr>
        <w:t>, Insertar Boleta &lt;&lt;incluye a&gt;&gt; Insertar detalle Boleta.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A3052B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A3052B" w:rsidRDefault="00A3052B" w:rsidP="00A3052B">
      <w:pPr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verificado la variable de sesión.</w:t>
      </w:r>
    </w:p>
    <w:p w:rsidR="00A3052B" w:rsidRPr="00A3052B" w:rsidRDefault="00A3052B" w:rsidP="00A3052B">
      <w:pPr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ingresado a Insertar Boleta.</w:t>
      </w:r>
    </w:p>
    <w:p w:rsidR="00A3052B" w:rsidRPr="00A3052B" w:rsidRDefault="00A3052B" w:rsidP="00A3052B">
      <w:pPr>
        <w:jc w:val="both"/>
        <w:rPr>
          <w:rFonts w:ascii="Arial" w:hAnsi="Arial"/>
          <w:sz w:val="24"/>
          <w:lang w:val="es-MX"/>
        </w:rPr>
      </w:pPr>
    </w:p>
    <w:p w:rsidR="00C74C82" w:rsidRPr="00A3052B" w:rsidRDefault="00C74C82" w:rsidP="00A3052B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  <w:r w:rsidR="00A3052B" w:rsidRPr="00A3052B">
        <w:rPr>
          <w:rFonts w:ascii="Arial" w:hAnsi="Arial"/>
          <w:sz w:val="24"/>
          <w:lang w:val="es-MX"/>
        </w:rPr>
        <w:t xml:space="preserve"> </w:t>
      </w:r>
    </w:p>
    <w:p w:rsidR="00C74C82" w:rsidRDefault="00A3052B" w:rsidP="00A3052B">
      <w:pPr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Al terminar debe guardar los cambios.</w:t>
      </w:r>
    </w:p>
    <w:p w:rsidR="00A3052B" w:rsidRDefault="00A3052B" w:rsidP="00A3052B">
      <w:pPr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debe finalizar la sesión.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A3052B" w:rsidRDefault="00DE3E7F" w:rsidP="00A3052B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A3052B" w:rsidP="00A3052B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</w:t>
      </w: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772E9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C74C82" w:rsidRDefault="00772E9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en pantalla los campos para ingresar una nueva boleta.</w:t>
            </w:r>
          </w:p>
        </w:tc>
      </w:tr>
      <w:tr w:rsidR="00C74C82">
        <w:tc>
          <w:tcPr>
            <w:tcW w:w="637" w:type="dxa"/>
          </w:tcPr>
          <w:p w:rsidR="00C74C82" w:rsidRDefault="00772E9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C74C82" w:rsidRDefault="00772E9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ingresa los datos necesarios.</w:t>
            </w:r>
          </w:p>
        </w:tc>
      </w:tr>
      <w:tr w:rsidR="00772E97">
        <w:tc>
          <w:tcPr>
            <w:tcW w:w="637" w:type="dxa"/>
          </w:tcPr>
          <w:p w:rsidR="00772E97" w:rsidRDefault="00772E9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772E97" w:rsidRDefault="00772E9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selecciona insertar detalle de boleta.</w:t>
            </w:r>
          </w:p>
        </w:tc>
      </w:tr>
      <w:tr w:rsidR="00772E97">
        <w:tc>
          <w:tcPr>
            <w:tcW w:w="637" w:type="dxa"/>
          </w:tcPr>
          <w:p w:rsidR="00772E97" w:rsidRDefault="00772E9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772E97" w:rsidRDefault="00772E9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ingresa los datos del detalle.</w:t>
            </w:r>
          </w:p>
        </w:tc>
      </w:tr>
      <w:tr w:rsidR="00772E97">
        <w:tc>
          <w:tcPr>
            <w:tcW w:w="637" w:type="dxa"/>
          </w:tcPr>
          <w:p w:rsidR="00772E97" w:rsidRDefault="00772E9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772E97" w:rsidRDefault="00772E9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selecciona la opción de guardar.</w:t>
            </w:r>
          </w:p>
        </w:tc>
      </w:tr>
      <w:tr w:rsidR="00772E97">
        <w:tc>
          <w:tcPr>
            <w:tcW w:w="637" w:type="dxa"/>
          </w:tcPr>
          <w:p w:rsidR="00772E97" w:rsidRDefault="00772E9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772E97" w:rsidRDefault="00772E9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guarda la nueva boleta.</w:t>
            </w:r>
          </w:p>
        </w:tc>
      </w:tr>
      <w:tr w:rsidR="00772E97">
        <w:tc>
          <w:tcPr>
            <w:tcW w:w="637" w:type="dxa"/>
          </w:tcPr>
          <w:p w:rsidR="00772E97" w:rsidRDefault="00772E9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080" w:type="dxa"/>
          </w:tcPr>
          <w:p w:rsidR="00772E97" w:rsidRDefault="00772E9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muestra un mensaje </w:t>
            </w:r>
            <w:r w:rsidR="00CE6B6E">
              <w:rPr>
                <w:rFonts w:ascii="Arial" w:hAnsi="Arial"/>
                <w:sz w:val="24"/>
                <w:lang w:val="es-MX"/>
              </w:rPr>
              <w:t>indicando que se insertó correctamente la boleta.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E6B6E" w:rsidRDefault="00CE6B6E">
      <w:pPr>
        <w:jc w:val="both"/>
        <w:rPr>
          <w:rFonts w:ascii="Arial" w:hAnsi="Arial"/>
          <w:sz w:val="24"/>
          <w:lang w:val="es-MX"/>
        </w:rPr>
      </w:pPr>
    </w:p>
    <w:p w:rsidR="00CE6B6E" w:rsidRDefault="00CE6B6E">
      <w:pPr>
        <w:jc w:val="both"/>
        <w:rPr>
          <w:rFonts w:ascii="Arial" w:hAnsi="Arial"/>
          <w:sz w:val="24"/>
          <w:lang w:val="es-MX"/>
        </w:rPr>
      </w:pPr>
    </w:p>
    <w:p w:rsidR="00CE6B6E" w:rsidRDefault="00CE6B6E">
      <w:pPr>
        <w:jc w:val="both"/>
        <w:rPr>
          <w:rFonts w:ascii="Arial" w:hAnsi="Arial"/>
          <w:sz w:val="24"/>
          <w:lang w:val="es-MX"/>
        </w:rPr>
      </w:pPr>
    </w:p>
    <w:p w:rsidR="00CE6B6E" w:rsidRDefault="00CE6B6E">
      <w:pPr>
        <w:jc w:val="both"/>
        <w:rPr>
          <w:rFonts w:ascii="Arial" w:hAnsi="Arial"/>
          <w:sz w:val="24"/>
          <w:lang w:val="es-MX"/>
        </w:rPr>
      </w:pPr>
    </w:p>
    <w:p w:rsidR="003F5496" w:rsidRDefault="003F5496" w:rsidP="00A3052B">
      <w:pPr>
        <w:jc w:val="both"/>
        <w:rPr>
          <w:rFonts w:ascii="Arial" w:hAnsi="Arial"/>
          <w:b/>
          <w:sz w:val="24"/>
          <w:lang w:val="es-MX"/>
        </w:rPr>
      </w:pPr>
    </w:p>
    <w:p w:rsidR="00C74C82" w:rsidRDefault="00C74C82" w:rsidP="00A3052B">
      <w:pPr>
        <w:jc w:val="both"/>
        <w:rPr>
          <w:rFonts w:ascii="Arial" w:hAnsi="Arial"/>
          <w:sz w:val="24"/>
          <w:lang w:val="es-MX"/>
        </w:rPr>
      </w:pPr>
      <w:bookmarkStart w:id="0" w:name="_GoBack"/>
      <w:bookmarkEnd w:id="0"/>
      <w:r>
        <w:rPr>
          <w:rFonts w:ascii="Arial" w:hAnsi="Arial"/>
          <w:b/>
          <w:sz w:val="24"/>
          <w:lang w:val="es-MX"/>
        </w:rPr>
        <w:lastRenderedPageBreak/>
        <w:t>Flujo alternativo de interacciones</w:t>
      </w:r>
      <w:r w:rsidR="00A3052B">
        <w:rPr>
          <w:rFonts w:ascii="Arial" w:hAnsi="Arial"/>
          <w:sz w:val="24"/>
          <w:lang w:val="es-MX"/>
        </w:rPr>
        <w:t>: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938"/>
      </w:tblGrid>
      <w:tr w:rsidR="00C74C82" w:rsidTr="00CE6B6E">
        <w:tc>
          <w:tcPr>
            <w:tcW w:w="779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7938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 w:rsidTr="00CE6B6E">
        <w:tc>
          <w:tcPr>
            <w:tcW w:w="779" w:type="dxa"/>
          </w:tcPr>
          <w:p w:rsidR="00C74C82" w:rsidRDefault="00CE6B6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2.a.1</w:t>
            </w:r>
          </w:p>
        </w:tc>
        <w:tc>
          <w:tcPr>
            <w:tcW w:w="7938" w:type="dxa"/>
          </w:tcPr>
          <w:p w:rsidR="00C74C82" w:rsidRDefault="00CE6B6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ingresaron mal los datos.</w:t>
            </w:r>
          </w:p>
        </w:tc>
      </w:tr>
      <w:tr w:rsidR="00C74C82" w:rsidTr="00CE6B6E">
        <w:tc>
          <w:tcPr>
            <w:tcW w:w="779" w:type="dxa"/>
          </w:tcPr>
          <w:p w:rsidR="00C74C82" w:rsidRDefault="00CE6B6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2.a.2</w:t>
            </w:r>
          </w:p>
        </w:tc>
        <w:tc>
          <w:tcPr>
            <w:tcW w:w="7938" w:type="dxa"/>
          </w:tcPr>
          <w:p w:rsidR="00C74C82" w:rsidRDefault="00CE6B6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de ERROR.</w:t>
            </w:r>
          </w:p>
        </w:tc>
      </w:tr>
      <w:tr w:rsidR="00CE6B6E" w:rsidTr="00CE6B6E">
        <w:tc>
          <w:tcPr>
            <w:tcW w:w="779" w:type="dxa"/>
          </w:tcPr>
          <w:p w:rsidR="00CE6B6E" w:rsidRDefault="00CE6B6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2.a.3</w:t>
            </w:r>
          </w:p>
        </w:tc>
        <w:tc>
          <w:tcPr>
            <w:tcW w:w="7938" w:type="dxa"/>
          </w:tcPr>
          <w:p w:rsidR="00CE6B6E" w:rsidRDefault="00CE6B6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volverá al paso 2.</w:t>
            </w:r>
          </w:p>
        </w:tc>
      </w:tr>
      <w:tr w:rsidR="00CE6B6E" w:rsidTr="00CE6B6E">
        <w:tc>
          <w:tcPr>
            <w:tcW w:w="779" w:type="dxa"/>
          </w:tcPr>
          <w:p w:rsidR="00CE6B6E" w:rsidRDefault="00CE6B6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4.a.1</w:t>
            </w:r>
          </w:p>
        </w:tc>
        <w:tc>
          <w:tcPr>
            <w:tcW w:w="7938" w:type="dxa"/>
          </w:tcPr>
          <w:p w:rsidR="00CE6B6E" w:rsidRDefault="00CE6B6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ingresaron mal los datos del detalle.</w:t>
            </w:r>
          </w:p>
        </w:tc>
      </w:tr>
      <w:tr w:rsidR="00CE6B6E" w:rsidTr="00CE6B6E">
        <w:tc>
          <w:tcPr>
            <w:tcW w:w="779" w:type="dxa"/>
          </w:tcPr>
          <w:p w:rsidR="00CE6B6E" w:rsidRDefault="00CE6B6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4.a.2</w:t>
            </w:r>
          </w:p>
        </w:tc>
        <w:tc>
          <w:tcPr>
            <w:tcW w:w="7938" w:type="dxa"/>
          </w:tcPr>
          <w:p w:rsidR="00CE6B6E" w:rsidRDefault="00CE6B6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de ERROR.</w:t>
            </w:r>
          </w:p>
        </w:tc>
      </w:tr>
      <w:tr w:rsidR="00CE6B6E" w:rsidTr="00CE6B6E">
        <w:tc>
          <w:tcPr>
            <w:tcW w:w="779" w:type="dxa"/>
          </w:tcPr>
          <w:p w:rsidR="00CE6B6E" w:rsidRDefault="00CE6B6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4.a.3</w:t>
            </w:r>
          </w:p>
        </w:tc>
        <w:tc>
          <w:tcPr>
            <w:tcW w:w="7938" w:type="dxa"/>
          </w:tcPr>
          <w:p w:rsidR="00CE6B6E" w:rsidRDefault="00CE6B6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volverá al paso 4.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A3052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 w:rsidR="00A3052B"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E6B6E">
        <w:tc>
          <w:tcPr>
            <w:tcW w:w="637" w:type="dxa"/>
          </w:tcPr>
          <w:p w:rsidR="00CE6B6E" w:rsidRDefault="00CE6B6E" w:rsidP="00CE6B6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CE6B6E" w:rsidRDefault="00CE6B6E" w:rsidP="00CE6B6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CE6B6E">
        <w:tc>
          <w:tcPr>
            <w:tcW w:w="637" w:type="dxa"/>
          </w:tcPr>
          <w:p w:rsidR="00CE6B6E" w:rsidRDefault="00CE6B6E" w:rsidP="00CE6B6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</w:t>
            </w:r>
          </w:p>
        </w:tc>
        <w:tc>
          <w:tcPr>
            <w:tcW w:w="8080" w:type="dxa"/>
          </w:tcPr>
          <w:p w:rsidR="00CE6B6E" w:rsidRDefault="00CE6B6E" w:rsidP="00CE6B6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debería esperar a que se restablezca el servicio o llamar a soporte técnico.</w:t>
            </w:r>
          </w:p>
        </w:tc>
      </w:tr>
      <w:tr w:rsidR="00CE6B6E">
        <w:tc>
          <w:tcPr>
            <w:tcW w:w="637" w:type="dxa"/>
          </w:tcPr>
          <w:p w:rsidR="00CE6B6E" w:rsidRDefault="00CE6B6E" w:rsidP="00CE6B6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CE6B6E" w:rsidRDefault="00CE6B6E" w:rsidP="00CE6B6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CE6B6E">
        <w:tc>
          <w:tcPr>
            <w:tcW w:w="637" w:type="dxa"/>
          </w:tcPr>
          <w:p w:rsidR="00CE6B6E" w:rsidRDefault="00CE6B6E" w:rsidP="00CE6B6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</w:t>
            </w:r>
          </w:p>
        </w:tc>
        <w:tc>
          <w:tcPr>
            <w:tcW w:w="8080" w:type="dxa"/>
          </w:tcPr>
          <w:p w:rsidR="00CE6B6E" w:rsidRDefault="00CE6B6E" w:rsidP="00CE6B6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CE6B6E">
        <w:tc>
          <w:tcPr>
            <w:tcW w:w="637" w:type="dxa"/>
          </w:tcPr>
          <w:p w:rsidR="00CE6B6E" w:rsidRDefault="00CE6B6E" w:rsidP="00CE6B6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CE6B6E" w:rsidRDefault="00CE6B6E" w:rsidP="00CE6B6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CE6B6E">
        <w:tc>
          <w:tcPr>
            <w:tcW w:w="637" w:type="dxa"/>
          </w:tcPr>
          <w:p w:rsidR="00CE6B6E" w:rsidRDefault="00CE6B6E" w:rsidP="00CE6B6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CE6B6E" w:rsidRDefault="00CE6B6E" w:rsidP="00CE6B6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  <w:tr w:rsidR="00CE6B6E">
        <w:tc>
          <w:tcPr>
            <w:tcW w:w="637" w:type="dxa"/>
          </w:tcPr>
          <w:p w:rsidR="00CE6B6E" w:rsidRDefault="00CE6B6E" w:rsidP="00CE6B6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CE6B6E" w:rsidRDefault="00CE6B6E" w:rsidP="00CE6B6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queda congelada.</w:t>
            </w:r>
          </w:p>
        </w:tc>
      </w:tr>
      <w:tr w:rsidR="00CE6B6E">
        <w:tc>
          <w:tcPr>
            <w:tcW w:w="637" w:type="dxa"/>
          </w:tcPr>
          <w:p w:rsidR="00CE6B6E" w:rsidRDefault="00CE6B6E" w:rsidP="00CE6B6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</w:t>
            </w:r>
          </w:p>
        </w:tc>
        <w:tc>
          <w:tcPr>
            <w:tcW w:w="8080" w:type="dxa"/>
          </w:tcPr>
          <w:p w:rsidR="00CE6B6E" w:rsidRDefault="00CE6B6E" w:rsidP="00CE6B6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a que el sistema operativo solucione el conflicto.</w:t>
            </w:r>
          </w:p>
        </w:tc>
      </w:tr>
      <w:tr w:rsidR="00CE6B6E">
        <w:tc>
          <w:tcPr>
            <w:tcW w:w="637" w:type="dxa"/>
          </w:tcPr>
          <w:p w:rsidR="00CE6B6E" w:rsidRDefault="00CE6B6E" w:rsidP="00CE6B6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</w:t>
            </w:r>
          </w:p>
        </w:tc>
        <w:tc>
          <w:tcPr>
            <w:tcW w:w="8080" w:type="dxa"/>
          </w:tcPr>
          <w:p w:rsidR="00CE6B6E" w:rsidRDefault="00CE6B6E" w:rsidP="00CE6B6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operativo muestra el pantallazo azul.</w:t>
            </w:r>
          </w:p>
        </w:tc>
      </w:tr>
      <w:tr w:rsidR="00CE6B6E">
        <w:tc>
          <w:tcPr>
            <w:tcW w:w="637" w:type="dxa"/>
          </w:tcPr>
          <w:p w:rsidR="00CE6B6E" w:rsidRDefault="00CE6B6E" w:rsidP="00CE6B6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</w:t>
            </w:r>
          </w:p>
        </w:tc>
        <w:tc>
          <w:tcPr>
            <w:tcW w:w="8080" w:type="dxa"/>
          </w:tcPr>
          <w:p w:rsidR="00CE6B6E" w:rsidRDefault="00CE6B6E" w:rsidP="00CE6B6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Reiniciar el ordenador.</w:t>
            </w:r>
          </w:p>
        </w:tc>
      </w:tr>
      <w:tr w:rsidR="00CE6B6E">
        <w:tc>
          <w:tcPr>
            <w:tcW w:w="637" w:type="dxa"/>
          </w:tcPr>
          <w:p w:rsidR="00CE6B6E" w:rsidRDefault="00CE6B6E" w:rsidP="00CE6B6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</w:t>
            </w:r>
          </w:p>
        </w:tc>
        <w:tc>
          <w:tcPr>
            <w:tcW w:w="8080" w:type="dxa"/>
          </w:tcPr>
          <w:p w:rsidR="00CE6B6E" w:rsidRDefault="00CE6B6E" w:rsidP="00CE6B6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dañó.</w:t>
            </w:r>
          </w:p>
        </w:tc>
      </w:tr>
      <w:tr w:rsidR="00CE6B6E">
        <w:tc>
          <w:tcPr>
            <w:tcW w:w="637" w:type="dxa"/>
          </w:tcPr>
          <w:p w:rsidR="00CE6B6E" w:rsidRDefault="00CE6B6E" w:rsidP="00CE6B6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6.1.</w:t>
            </w:r>
          </w:p>
        </w:tc>
        <w:tc>
          <w:tcPr>
            <w:tcW w:w="8080" w:type="dxa"/>
          </w:tcPr>
          <w:p w:rsidR="00CE6B6E" w:rsidRDefault="00CE6B6E" w:rsidP="00CE6B6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técnico.</w:t>
            </w:r>
          </w:p>
        </w:tc>
      </w:tr>
      <w:tr w:rsidR="00CE6B6E">
        <w:tc>
          <w:tcPr>
            <w:tcW w:w="637" w:type="dxa"/>
          </w:tcPr>
          <w:p w:rsidR="00CE6B6E" w:rsidRDefault="00CE6B6E" w:rsidP="00CE6B6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</w:t>
            </w:r>
          </w:p>
        </w:tc>
        <w:tc>
          <w:tcPr>
            <w:tcW w:w="8080" w:type="dxa"/>
          </w:tcPr>
          <w:p w:rsidR="00CE6B6E" w:rsidRDefault="00CE6B6E" w:rsidP="00CE6B6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Información de la base de datos borrada sin intención.</w:t>
            </w:r>
          </w:p>
        </w:tc>
      </w:tr>
      <w:tr w:rsidR="00CE6B6E">
        <w:tc>
          <w:tcPr>
            <w:tcW w:w="637" w:type="dxa"/>
          </w:tcPr>
          <w:p w:rsidR="00CE6B6E" w:rsidRDefault="00CE6B6E" w:rsidP="00CE6B6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</w:t>
            </w:r>
          </w:p>
        </w:tc>
        <w:tc>
          <w:tcPr>
            <w:tcW w:w="8080" w:type="dxa"/>
          </w:tcPr>
          <w:p w:rsidR="00CE6B6E" w:rsidRDefault="00CE6B6E" w:rsidP="00CE6B6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 para que le instalen uno de los respaldos recién hechos.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6C1" w:rsidRDefault="005166C1">
      <w:r>
        <w:separator/>
      </w:r>
    </w:p>
  </w:endnote>
  <w:endnote w:type="continuationSeparator" w:id="0">
    <w:p w:rsidR="005166C1" w:rsidRDefault="00516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6C1" w:rsidRDefault="005166C1">
      <w:r>
        <w:separator/>
      </w:r>
    </w:p>
  </w:footnote>
  <w:footnote w:type="continuationSeparator" w:id="0">
    <w:p w:rsidR="005166C1" w:rsidRDefault="005166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3F5496">
      <w:rPr>
        <w:noProof/>
        <w:lang w:val="es-MX"/>
      </w:rPr>
      <w:t>15/11/a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F5496">
      <w:rPr>
        <w:rStyle w:val="Nmerodepgina"/>
        <w:noProof/>
      </w:rPr>
      <w:t>1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332B2E4B"/>
    <w:multiLevelType w:val="hybridMultilevel"/>
    <w:tmpl w:val="6FD0F0B4"/>
    <w:lvl w:ilvl="0" w:tplc="89ACEFE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766169"/>
    <w:multiLevelType w:val="hybridMultilevel"/>
    <w:tmpl w:val="9E16449C"/>
    <w:lvl w:ilvl="0" w:tplc="DC94BC1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5EA"/>
    <w:rsid w:val="003F5496"/>
    <w:rsid w:val="005166C1"/>
    <w:rsid w:val="005F6D73"/>
    <w:rsid w:val="00772E97"/>
    <w:rsid w:val="00982006"/>
    <w:rsid w:val="00A3052B"/>
    <w:rsid w:val="00B97146"/>
    <w:rsid w:val="00C74C82"/>
    <w:rsid w:val="00CE6B6E"/>
    <w:rsid w:val="00DE3E7F"/>
    <w:rsid w:val="00EE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B751B4-6E75-4F17-A26F-11BE1397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B9714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GitHub\Analisis-Sistemas\Doc-SW\ECUs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ECU_plnt.dot</Template>
  <TotalTime>79</TotalTime>
  <Pages>2</Pages>
  <Words>428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HP</dc:creator>
  <cp:keywords/>
  <cp:lastModifiedBy>Reidy Valencia</cp:lastModifiedBy>
  <cp:revision>2</cp:revision>
  <cp:lastPrinted>2015-11-14T17:34:00Z</cp:lastPrinted>
  <dcterms:created xsi:type="dcterms:W3CDTF">2015-11-14T16:36:00Z</dcterms:created>
  <dcterms:modified xsi:type="dcterms:W3CDTF">2015-11-15T22:12:00Z</dcterms:modified>
</cp:coreProperties>
</file>