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8B6A1C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8B6A1C" w:rsidRDefault="00DE3E7F" w:rsidP="00D9500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8B6A1C">
        <w:rPr>
          <w:rFonts w:ascii="Arial" w:hAnsi="Arial"/>
          <w:b/>
          <w:sz w:val="24"/>
          <w:lang w:val="es-MX"/>
        </w:rPr>
        <w:t>Nombre del caso de uso</w:t>
      </w:r>
      <w:r w:rsidRPr="008B6A1C">
        <w:rPr>
          <w:rFonts w:ascii="Arial" w:hAnsi="Arial"/>
          <w:sz w:val="24"/>
          <w:lang w:val="es-MX"/>
        </w:rPr>
        <w:t>:</w:t>
      </w:r>
      <w:r w:rsidR="008B6A1C">
        <w:rPr>
          <w:rFonts w:ascii="Arial" w:hAnsi="Arial"/>
          <w:sz w:val="24"/>
          <w:lang w:val="es-MX"/>
        </w:rPr>
        <w:t xml:space="preserve"> Insertar Información de Banco.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8B6A1C" w:rsidRDefault="00DE3E7F" w:rsidP="0031196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8B6A1C">
        <w:rPr>
          <w:rFonts w:ascii="Arial" w:hAnsi="Arial"/>
          <w:b/>
          <w:sz w:val="24"/>
          <w:lang w:val="es-MX"/>
        </w:rPr>
        <w:t>Actores</w:t>
      </w:r>
      <w:r w:rsidRPr="008B6A1C">
        <w:rPr>
          <w:rFonts w:ascii="Arial" w:hAnsi="Arial"/>
          <w:sz w:val="24"/>
          <w:lang w:val="es-MX"/>
        </w:rPr>
        <w:t>:</w:t>
      </w:r>
      <w:r w:rsidR="008B6A1C" w:rsidRPr="008B6A1C">
        <w:rPr>
          <w:rFonts w:ascii="Arial" w:hAnsi="Arial"/>
          <w:sz w:val="24"/>
          <w:lang w:val="es-MX"/>
        </w:rPr>
        <w:t xml:space="preserve"> 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8B6A1C" w:rsidRDefault="00DE3E7F" w:rsidP="008B6A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8B6A1C">
        <w:rPr>
          <w:rFonts w:ascii="Arial" w:hAnsi="Arial"/>
          <w:sz w:val="24"/>
          <w:lang w:val="es-MX"/>
        </w:rPr>
        <w:t xml:space="preserve"> El propósito de este caso de uso es agregar la información para identificar las diferentes entidades bancarias, donde los supervisores de la empresa, tienen sus cuentas para el depósito del salario.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8B6A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8B6A1C">
        <w:rPr>
          <w:rFonts w:ascii="Arial" w:hAnsi="Arial"/>
          <w:sz w:val="24"/>
          <w:lang w:val="es-MX"/>
        </w:rPr>
        <w:t xml:space="preserve"> En este caso de uso se realiza la inserción de una entidad bancaria, para la cual se necesita conocer los atributos siguientes: un código identificador único y el nombre del banco. Una vez ingresados los datos el usuario selecciona la opción de guardar.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8B6A1C" w:rsidRDefault="00DE3E7F" w:rsidP="008B6A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8B6A1C">
        <w:rPr>
          <w:rFonts w:ascii="Arial" w:hAnsi="Arial"/>
          <w:sz w:val="24"/>
          <w:lang w:val="es-MX"/>
        </w:rPr>
        <w:t xml:space="preserve"> Las funciones asociadas a este caso de uso se encuentran en el requerimiento funcional </w:t>
      </w:r>
      <w:r w:rsidR="008B6A1C">
        <w:rPr>
          <w:rFonts w:ascii="Arial" w:hAnsi="Arial"/>
          <w:b/>
          <w:sz w:val="24"/>
          <w:lang w:val="es-MX"/>
        </w:rPr>
        <w:t>IB5.1 Insertar Banco.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8B6A1C" w:rsidRDefault="00DE3E7F" w:rsidP="008B6A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8B6A1C">
        <w:rPr>
          <w:rFonts w:ascii="Arial" w:hAnsi="Arial"/>
          <w:sz w:val="24"/>
          <w:lang w:val="es-MX"/>
        </w:rPr>
        <w:t xml:space="preserve"> Administrar Opciones &lt;&lt;extiende a&gt;&gt; Insertar Información de Banco.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8B6A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8B6A1C" w:rsidRDefault="0064118D" w:rsidP="008B6A1C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64118D" w:rsidRDefault="0064118D" w:rsidP="008B6A1C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 Insertar Información de Banco.</w:t>
      </w:r>
    </w:p>
    <w:p w:rsidR="0064118D" w:rsidRDefault="0064118D" w:rsidP="0064118D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64118D" w:rsidRDefault="0064118D" w:rsidP="0064118D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se debe guardar los cambios.</w:t>
      </w:r>
    </w:p>
    <w:p w:rsidR="0064118D" w:rsidRPr="0064118D" w:rsidRDefault="0064118D" w:rsidP="0064118D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finalizar la sesión.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64118D" w:rsidRPr="00C74C82" w:rsidRDefault="0064118D" w:rsidP="00C74C82">
      <w:pPr>
        <w:jc w:val="both"/>
        <w:rPr>
          <w:rFonts w:ascii="Arial" w:hAnsi="Arial"/>
          <w:sz w:val="24"/>
          <w:lang w:val="es-MX"/>
        </w:rPr>
      </w:pPr>
    </w:p>
    <w:p w:rsidR="0064118D" w:rsidRDefault="00DE3E7F" w:rsidP="0064118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64118D" w:rsidP="0064118D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ha ingresado a Insertar Información de Banco.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en pantalla los campos requeridos.</w:t>
            </w:r>
          </w:p>
        </w:tc>
      </w:tr>
      <w:tr w:rsidR="0064118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118D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4118D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necesarios.</w:t>
            </w:r>
          </w:p>
        </w:tc>
      </w:tr>
      <w:tr w:rsidR="0064118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118D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64118D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de guardar.</w:t>
            </w:r>
          </w:p>
        </w:tc>
      </w:tr>
      <w:tr w:rsidR="0064118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118D" w:rsidRDefault="002B294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64118D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los datos.</w:t>
            </w:r>
          </w:p>
        </w:tc>
      </w:tr>
      <w:tr w:rsidR="0064118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4118D" w:rsidRDefault="002B294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64118D" w:rsidRDefault="006411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que se insertó los datos correctamente.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64118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64118D"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C74C82" w:rsidTr="002B294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Tr="002B294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2B294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4.a.1</w:t>
            </w:r>
          </w:p>
        </w:tc>
        <w:tc>
          <w:tcPr>
            <w:tcW w:w="7938" w:type="dxa"/>
          </w:tcPr>
          <w:p w:rsidR="00C74C82" w:rsidRDefault="002B294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ingresaron mal los datos.</w:t>
            </w:r>
          </w:p>
        </w:tc>
      </w:tr>
      <w:tr w:rsidR="00C74C82" w:rsidTr="002B294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2B294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4.a.2</w:t>
            </w:r>
          </w:p>
        </w:tc>
        <w:tc>
          <w:tcPr>
            <w:tcW w:w="7938" w:type="dxa"/>
          </w:tcPr>
          <w:p w:rsidR="00C74C82" w:rsidRDefault="002B294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2B2945" w:rsidTr="002B2945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2B2945" w:rsidRDefault="002B294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4.a.3</w:t>
            </w:r>
          </w:p>
        </w:tc>
        <w:tc>
          <w:tcPr>
            <w:tcW w:w="7938" w:type="dxa"/>
          </w:tcPr>
          <w:p w:rsidR="002B2945" w:rsidRDefault="002B294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3.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2B294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2B294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2B2945" w:rsidRDefault="002B2945" w:rsidP="002B294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23F" w:rsidRDefault="00FD123F">
      <w:r>
        <w:separator/>
      </w:r>
    </w:p>
  </w:endnote>
  <w:endnote w:type="continuationSeparator" w:id="0">
    <w:p w:rsidR="00FD123F" w:rsidRDefault="00FD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23F" w:rsidRDefault="00FD123F">
      <w:r>
        <w:separator/>
      </w:r>
    </w:p>
  </w:footnote>
  <w:footnote w:type="continuationSeparator" w:id="0">
    <w:p w:rsidR="00FD123F" w:rsidRDefault="00FD1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8B6A1C">
      <w:rPr>
        <w:noProof/>
        <w:lang w:val="es-MX"/>
      </w:rPr>
      <w:t>13/11/a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2945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27EF3489"/>
    <w:multiLevelType w:val="hybridMultilevel"/>
    <w:tmpl w:val="77F8DDF2"/>
    <w:lvl w:ilvl="0" w:tplc="2814CD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115CA"/>
    <w:multiLevelType w:val="hybridMultilevel"/>
    <w:tmpl w:val="52086210"/>
    <w:lvl w:ilvl="0" w:tplc="D01AFE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1C"/>
    <w:rsid w:val="002B2945"/>
    <w:rsid w:val="0064118D"/>
    <w:rsid w:val="008B6A1C"/>
    <w:rsid w:val="00C74C82"/>
    <w:rsid w:val="00DE3E7F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0E5B0-DA56-4A81-8DB6-D0E44509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8B6A1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25</TotalTime>
  <Pages>2</Pages>
  <Words>410</Words>
  <Characters>2147</Characters>
  <Application>Microsoft Office Word</Application>
  <DocSecurity>0</DocSecurity>
  <Lines>107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Reidy Valencia</cp:lastModifiedBy>
  <cp:revision>1</cp:revision>
  <cp:lastPrinted>1601-01-01T00:00:00Z</cp:lastPrinted>
  <dcterms:created xsi:type="dcterms:W3CDTF">2015-11-13T20:49:00Z</dcterms:created>
  <dcterms:modified xsi:type="dcterms:W3CDTF">2015-11-13T21:16:00Z</dcterms:modified>
</cp:coreProperties>
</file>