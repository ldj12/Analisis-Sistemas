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164AE3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09737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Nombre del caso de uso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Insertar Químico.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755DF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Actores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90172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Propósito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El propósito de este caso de uso es insertar un nuevo químico a la lista de químicos que distr</w:t>
      </w:r>
      <w:r w:rsidR="00164AE3">
        <w:rPr>
          <w:rFonts w:ascii="Arial" w:hAnsi="Arial"/>
          <w:sz w:val="24"/>
          <w:lang w:val="es-MX"/>
        </w:rPr>
        <w:t>ibuye la empresa. Se debe ingresar los datos necesarios para insertar un nuevo químico a la lista.</w:t>
      </w:r>
    </w:p>
    <w:p w:rsidR="00164AE3" w:rsidRP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Este caso de uso muestra la opción para insertar un nuevo químico, para esto el usuario debe ingresar el nombre y el grado de toxicidad del químico, luego el usuario selecciona la opción de guardar.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164AE3" w:rsidRPr="00164AE3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164AE3">
        <w:rPr>
          <w:rFonts w:ascii="Arial" w:hAnsi="Arial"/>
          <w:b/>
          <w:sz w:val="24"/>
          <w:lang w:val="es-MX"/>
        </w:rPr>
        <w:t>IQ7.1 Insertar Químico.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Administrar Químicos &lt;&lt;extiende a&gt;&gt; Insertar Químico.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 w:rsidR="00164AE3">
        <w:rPr>
          <w:rFonts w:ascii="Arial" w:hAnsi="Arial"/>
          <w:sz w:val="24"/>
          <w:lang w:val="es-MX"/>
        </w:rPr>
        <w:t>: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 Insertar Químico.</w:t>
      </w:r>
    </w:p>
    <w:p w:rsid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C74C82" w:rsidRPr="00164AE3" w:rsidRDefault="00C74C82" w:rsidP="00C74C82">
      <w:pPr>
        <w:numPr>
          <w:ilvl w:val="0"/>
          <w:numId w:val="3"/>
        </w:numPr>
        <w:jc w:val="both"/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645786" w:rsidP="00645786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los cambios.</w:t>
      </w:r>
    </w:p>
    <w:p w:rsidR="00645786" w:rsidRDefault="00645786" w:rsidP="00645786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para insertar un nuevo químico.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necesarios.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guardar.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el nuevo químico insertado.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indicando que se insertó correctamente el nuevo químico.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64578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64578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64578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2.a.1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han ingresado mal los datos.</w:t>
            </w:r>
          </w:p>
        </w:tc>
      </w:tr>
      <w:tr w:rsidR="00C74C82" w:rsidTr="0064578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2.a.2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645786" w:rsidTr="0064578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2.a.3</w:t>
            </w:r>
          </w:p>
        </w:tc>
        <w:tc>
          <w:tcPr>
            <w:tcW w:w="7938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64578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645786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 w:colFirst="0" w:colLast="0"/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bookmarkEnd w:id="0"/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64578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94A" w:rsidRDefault="003E294A">
      <w:r>
        <w:separator/>
      </w:r>
    </w:p>
  </w:endnote>
  <w:endnote w:type="continuationSeparator" w:id="0">
    <w:p w:rsidR="003E294A" w:rsidRDefault="003E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94A" w:rsidRDefault="003E294A">
      <w:r>
        <w:separator/>
      </w:r>
    </w:p>
  </w:footnote>
  <w:footnote w:type="continuationSeparator" w:id="0">
    <w:p w:rsidR="003E294A" w:rsidRDefault="003E2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64AE3">
      <w:rPr>
        <w:noProof/>
        <w:lang w:val="es-MX"/>
      </w:rPr>
      <w:t>14/11/a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5786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37F562A2"/>
    <w:multiLevelType w:val="hybridMultilevel"/>
    <w:tmpl w:val="48205E1A"/>
    <w:lvl w:ilvl="0" w:tplc="F878D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DFB1084"/>
    <w:multiLevelType w:val="hybridMultilevel"/>
    <w:tmpl w:val="139CBF8A"/>
    <w:lvl w:ilvl="0" w:tplc="CD1AE8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2E4A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E3"/>
    <w:rsid w:val="00164AE3"/>
    <w:rsid w:val="003E294A"/>
    <w:rsid w:val="00645786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92183-9E60-4B05-A623-35DBD01D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164A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15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1</cp:revision>
  <cp:lastPrinted>1601-01-01T00:00:00Z</cp:lastPrinted>
  <dcterms:created xsi:type="dcterms:W3CDTF">2015-11-14T17:38:00Z</dcterms:created>
  <dcterms:modified xsi:type="dcterms:W3CDTF">2015-11-14T17:56:00Z</dcterms:modified>
</cp:coreProperties>
</file>